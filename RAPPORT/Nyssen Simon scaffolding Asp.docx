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E4D3" w14:textId="77777777" w:rsidR="006154D2" w:rsidRDefault="00D37BA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8249BD" wp14:editId="72539506">
                <wp:simplePos x="0" y="0"/>
                <wp:positionH relativeFrom="column">
                  <wp:posOffset>628015</wp:posOffset>
                </wp:positionH>
                <wp:positionV relativeFrom="paragraph">
                  <wp:posOffset>368300</wp:posOffset>
                </wp:positionV>
                <wp:extent cx="3930650" cy="29908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A477" w14:textId="77777777" w:rsidR="00FA394C" w:rsidRPr="00D37BAC" w:rsidRDefault="00FA394C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  <w:t>Amplificateur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  <w:t xml:space="preserve"> pour micro à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  <w:lang w:val="en-US"/>
                              </w:rPr>
                              <w:t>électred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49B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45pt;margin-top:29pt;width:309.5pt;height:235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" filled="f" stroked="f">
                <v:textbox>
                  <w:txbxContent>
                    <w:p w14:paraId="46E7A477" w14:textId="77777777" w:rsidR="00FA394C" w:rsidRPr="00D37BAC" w:rsidRDefault="00FA394C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  <w:t>Amplificateur</w:t>
                      </w:r>
                      <w:proofErr w:type="spellEnd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  <w:t xml:space="preserve"> pour micro à </w:t>
                      </w:r>
                      <w:proofErr w:type="spellStart"/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  <w:lang w:val="en-US"/>
                        </w:rPr>
                        <w:t>électred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54D2">
        <w:rPr>
          <w:noProof/>
        </w:rPr>
        <w:drawing>
          <wp:anchor distT="0" distB="0" distL="114300" distR="114300" simplePos="0" relativeHeight="251665408" behindDoc="1" locked="0" layoutInCell="1" allowOverlap="1" wp14:anchorId="0B88FE52" wp14:editId="21913C13">
            <wp:simplePos x="0" y="0"/>
            <wp:positionH relativeFrom="column">
              <wp:posOffset>-103060</wp:posOffset>
            </wp:positionH>
            <wp:positionV relativeFrom="paragraph">
              <wp:posOffset>-584200</wp:posOffset>
            </wp:positionV>
            <wp:extent cx="7557770" cy="10924397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430" cy="1093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7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A65CA" wp14:editId="18DFDBC3">
                <wp:simplePos x="0" y="0"/>
                <wp:positionH relativeFrom="column">
                  <wp:posOffset>704215</wp:posOffset>
                </wp:positionH>
                <wp:positionV relativeFrom="paragraph">
                  <wp:posOffset>2907030</wp:posOffset>
                </wp:positionV>
                <wp:extent cx="3414395" cy="890270"/>
                <wp:effectExtent l="0" t="0" r="0" b="508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143B" w14:textId="77777777" w:rsidR="00A82022" w:rsidRDefault="00A82022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  <w:t>Nyssen Simon</w:t>
                            </w:r>
                          </w:p>
                          <w:p w14:paraId="0A1AD61B" w14:textId="77777777" w:rsidR="00A82022" w:rsidRDefault="00A82022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  <w:t>Haute école de la ville de Liège</w:t>
                            </w:r>
                          </w:p>
                          <w:p w14:paraId="429485E7" w14:textId="77777777" w:rsidR="00A82022" w:rsidRPr="00AC070B" w:rsidRDefault="00A82022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fr-BE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65CA" id="Zone de texte 4" o:spid="_x0000_s1027" type="#_x0000_t202" style="position:absolute;margin-left:55.45pt;margin-top:228.9pt;width:268.85pt;height:7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" filled="f" stroked="f">
                <v:textbox>
                  <w:txbxContent>
                    <w:p w14:paraId="0FBE143B" w14:textId="77777777" w:rsidR="00A82022" w:rsidRDefault="00A82022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  <w:t>Nyssen Simon</w:t>
                      </w:r>
                    </w:p>
                    <w:p w14:paraId="0A1AD61B" w14:textId="77777777" w:rsidR="00A82022" w:rsidRDefault="00A82022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  <w:t>Haute école de la ville de Liège</w:t>
                      </w:r>
                    </w:p>
                    <w:p w14:paraId="429485E7" w14:textId="77777777" w:rsidR="00A82022" w:rsidRPr="00AC070B" w:rsidRDefault="00A82022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fr-BE"/>
                        </w:rPr>
                        <w:t>2017-2018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36690" w14:textId="77777777" w:rsidR="006154D2" w:rsidRPr="006154D2" w:rsidRDefault="006154D2" w:rsidP="006154D2"/>
    <w:p w14:paraId="7E72A270" w14:textId="77777777" w:rsidR="006154D2" w:rsidRPr="006154D2" w:rsidRDefault="006154D2" w:rsidP="006154D2"/>
    <w:p w14:paraId="0ECE93E8" w14:textId="77777777" w:rsidR="006154D2" w:rsidRPr="006154D2" w:rsidRDefault="006154D2" w:rsidP="006154D2"/>
    <w:p w14:paraId="260CF071" w14:textId="77777777" w:rsidR="006154D2" w:rsidRPr="006154D2" w:rsidRDefault="006154D2" w:rsidP="006154D2"/>
    <w:p w14:paraId="5970EBA0" w14:textId="77777777" w:rsidR="006154D2" w:rsidRPr="006154D2" w:rsidRDefault="006154D2" w:rsidP="006154D2"/>
    <w:p w14:paraId="5C0C4B64" w14:textId="77777777" w:rsidR="006154D2" w:rsidRPr="006154D2" w:rsidRDefault="006154D2" w:rsidP="006154D2"/>
    <w:p w14:paraId="5EB5153E" w14:textId="77777777" w:rsidR="006154D2" w:rsidRPr="006154D2" w:rsidRDefault="006154D2" w:rsidP="006154D2"/>
    <w:p w14:paraId="63FCC429" w14:textId="77777777" w:rsidR="006154D2" w:rsidRPr="006154D2" w:rsidRDefault="006154D2" w:rsidP="006154D2"/>
    <w:p w14:paraId="72FE5486" w14:textId="77777777" w:rsidR="006154D2" w:rsidRPr="006154D2" w:rsidRDefault="006154D2" w:rsidP="006154D2"/>
    <w:p w14:paraId="21FD8DA5" w14:textId="77777777" w:rsidR="006154D2" w:rsidRPr="006154D2" w:rsidRDefault="006154D2" w:rsidP="006154D2"/>
    <w:p w14:paraId="172FBB40" w14:textId="77777777" w:rsidR="006154D2" w:rsidRPr="006154D2" w:rsidRDefault="006154D2" w:rsidP="006154D2"/>
    <w:p w14:paraId="1D2F4498" w14:textId="77777777" w:rsidR="006154D2" w:rsidRPr="006154D2" w:rsidRDefault="006154D2" w:rsidP="006154D2"/>
    <w:p w14:paraId="3967337E" w14:textId="77777777" w:rsidR="006154D2" w:rsidRPr="006154D2" w:rsidRDefault="006154D2" w:rsidP="006154D2"/>
    <w:p w14:paraId="472F2C0F" w14:textId="77777777" w:rsidR="006154D2" w:rsidRPr="006154D2" w:rsidRDefault="006154D2" w:rsidP="006154D2"/>
    <w:p w14:paraId="77BA19A2" w14:textId="77777777" w:rsidR="006154D2" w:rsidRPr="006154D2" w:rsidRDefault="006154D2" w:rsidP="006154D2"/>
    <w:p w14:paraId="3976420E" w14:textId="77777777" w:rsidR="006154D2" w:rsidRPr="006154D2" w:rsidRDefault="006154D2" w:rsidP="006154D2"/>
    <w:p w14:paraId="08D0E3A3" w14:textId="77777777" w:rsidR="006154D2" w:rsidRPr="006154D2" w:rsidRDefault="006154D2" w:rsidP="006154D2"/>
    <w:p w14:paraId="50B9A1CE" w14:textId="77777777" w:rsidR="006154D2" w:rsidRPr="006154D2" w:rsidRDefault="006154D2" w:rsidP="006154D2"/>
    <w:p w14:paraId="7C814183" w14:textId="77777777" w:rsidR="006154D2" w:rsidRPr="006154D2" w:rsidRDefault="006154D2" w:rsidP="006154D2"/>
    <w:p w14:paraId="05BB2B17" w14:textId="77777777" w:rsidR="006154D2" w:rsidRPr="006154D2" w:rsidRDefault="006154D2" w:rsidP="006154D2"/>
    <w:p w14:paraId="7870C56D" w14:textId="77777777" w:rsidR="006154D2" w:rsidRPr="006154D2" w:rsidRDefault="006154D2" w:rsidP="006154D2"/>
    <w:p w14:paraId="1952F005" w14:textId="77777777" w:rsidR="006154D2" w:rsidRPr="006154D2" w:rsidRDefault="006154D2" w:rsidP="006154D2"/>
    <w:p w14:paraId="1DCEA864" w14:textId="77777777" w:rsidR="006154D2" w:rsidRPr="006154D2" w:rsidRDefault="006154D2" w:rsidP="006154D2"/>
    <w:p w14:paraId="1C1EBD20" w14:textId="77777777" w:rsidR="006154D2" w:rsidRPr="006154D2" w:rsidRDefault="006154D2" w:rsidP="006154D2"/>
    <w:p w14:paraId="624A4253" w14:textId="77777777" w:rsidR="006154D2" w:rsidRPr="006154D2" w:rsidRDefault="006154D2" w:rsidP="006154D2"/>
    <w:p w14:paraId="55DF51DA" w14:textId="77777777" w:rsidR="006154D2" w:rsidRPr="006154D2" w:rsidRDefault="006154D2" w:rsidP="006154D2"/>
    <w:p w14:paraId="73540104" w14:textId="77777777" w:rsidR="006154D2" w:rsidRPr="006154D2" w:rsidRDefault="006154D2" w:rsidP="006154D2"/>
    <w:p w14:paraId="78B7FB13" w14:textId="77777777" w:rsidR="006154D2" w:rsidRPr="006154D2" w:rsidRDefault="006154D2" w:rsidP="006154D2"/>
    <w:p w14:paraId="4527F539" w14:textId="77777777" w:rsidR="006154D2" w:rsidRPr="006154D2" w:rsidRDefault="006154D2" w:rsidP="006154D2"/>
    <w:p w14:paraId="28F76626" w14:textId="77777777" w:rsidR="006154D2" w:rsidRPr="006154D2" w:rsidRDefault="006154D2" w:rsidP="006154D2"/>
    <w:p w14:paraId="36167C7F" w14:textId="77777777" w:rsidR="006154D2" w:rsidRPr="006154D2" w:rsidRDefault="006154D2" w:rsidP="006154D2"/>
    <w:p w14:paraId="17B2F2EC" w14:textId="77777777" w:rsidR="006154D2" w:rsidRPr="006154D2" w:rsidRDefault="006154D2" w:rsidP="006154D2"/>
    <w:p w14:paraId="471E18F5" w14:textId="77777777" w:rsidR="006154D2" w:rsidRPr="006154D2" w:rsidRDefault="006154D2" w:rsidP="006154D2"/>
    <w:p w14:paraId="68B044F2" w14:textId="77777777" w:rsidR="006154D2" w:rsidRPr="006154D2" w:rsidRDefault="006154D2" w:rsidP="006154D2"/>
    <w:p w14:paraId="4D51DEDD" w14:textId="77777777" w:rsidR="006154D2" w:rsidRPr="006154D2" w:rsidRDefault="006154D2" w:rsidP="006154D2"/>
    <w:p w14:paraId="58DFB427" w14:textId="77777777" w:rsidR="006154D2" w:rsidRPr="006154D2" w:rsidRDefault="006154D2" w:rsidP="006154D2"/>
    <w:p w14:paraId="190F1D47" w14:textId="77777777" w:rsidR="006154D2" w:rsidRPr="006154D2" w:rsidRDefault="006154D2" w:rsidP="006154D2"/>
    <w:p w14:paraId="73E2EFDA" w14:textId="77777777" w:rsidR="006154D2" w:rsidRPr="006154D2" w:rsidRDefault="006154D2" w:rsidP="006154D2"/>
    <w:p w14:paraId="64186DD6" w14:textId="77777777" w:rsidR="006154D2" w:rsidRPr="006154D2" w:rsidRDefault="006154D2" w:rsidP="006154D2"/>
    <w:p w14:paraId="183A9D76" w14:textId="77777777" w:rsidR="006154D2" w:rsidRPr="006154D2" w:rsidRDefault="006154D2" w:rsidP="006154D2"/>
    <w:p w14:paraId="1BB76EDE" w14:textId="77777777" w:rsidR="006154D2" w:rsidRPr="006154D2" w:rsidRDefault="006154D2" w:rsidP="006154D2"/>
    <w:p w14:paraId="6724FA8F" w14:textId="77777777" w:rsidR="006154D2" w:rsidRPr="006154D2" w:rsidRDefault="006154D2" w:rsidP="006154D2"/>
    <w:p w14:paraId="10AD3DD5" w14:textId="77777777" w:rsidR="006154D2" w:rsidRPr="006154D2" w:rsidRDefault="006154D2" w:rsidP="006154D2"/>
    <w:p w14:paraId="6129CDD9" w14:textId="77777777" w:rsidR="006154D2" w:rsidRPr="006154D2" w:rsidRDefault="006154D2" w:rsidP="006154D2"/>
    <w:p w14:paraId="1BCAE3E3" w14:textId="77777777" w:rsidR="006154D2" w:rsidRPr="006154D2" w:rsidRDefault="006154D2" w:rsidP="006154D2"/>
    <w:p w14:paraId="51953E13" w14:textId="77777777" w:rsidR="006154D2" w:rsidRPr="006154D2" w:rsidRDefault="006154D2" w:rsidP="006154D2"/>
    <w:p w14:paraId="657B4B19" w14:textId="77777777" w:rsidR="006154D2" w:rsidRPr="006154D2" w:rsidRDefault="006154D2" w:rsidP="006154D2"/>
    <w:p w14:paraId="45FCE303" w14:textId="77777777" w:rsidR="006154D2" w:rsidRPr="006154D2" w:rsidRDefault="006154D2" w:rsidP="006154D2"/>
    <w:p w14:paraId="119DB745" w14:textId="77777777" w:rsidR="006154D2" w:rsidRPr="006154D2" w:rsidRDefault="006154D2" w:rsidP="006154D2"/>
    <w:p w14:paraId="6A8C88FD" w14:textId="77777777" w:rsidR="006154D2" w:rsidRPr="006154D2" w:rsidRDefault="006154D2" w:rsidP="006154D2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fr-FR" w:eastAsia="fr-FR"/>
        </w:rPr>
        <w:id w:val="2142386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B890C" w14:textId="77777777" w:rsidR="00F8677C" w:rsidRDefault="00F8677C">
          <w:pPr>
            <w:pStyle w:val="En-ttedetabledesmatires"/>
            <w:rPr>
              <w:rFonts w:asciiTheme="minorHAnsi" w:eastAsiaTheme="minorEastAsia" w:hAnsiTheme="minorHAnsi" w:cstheme="minorBidi"/>
              <w:color w:val="auto"/>
              <w:sz w:val="24"/>
              <w:szCs w:val="24"/>
              <w:lang w:val="fr-FR" w:eastAsia="fr-FR"/>
            </w:rPr>
          </w:pPr>
        </w:p>
        <w:p w14:paraId="2C703138" w14:textId="5AF1F973" w:rsidR="00591353" w:rsidRDefault="0059135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542D503" w14:textId="0239FFA8" w:rsidR="00F8677C" w:rsidRDefault="00591353">
          <w:pPr>
            <w:pStyle w:val="TM1"/>
            <w:tabs>
              <w:tab w:val="left" w:pos="440"/>
              <w:tab w:val="right" w:leader="dot" w:pos="11512"/>
            </w:tabs>
            <w:rPr>
              <w:noProof/>
              <w:sz w:val="22"/>
              <w:szCs w:val="22"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40882" w:history="1">
            <w:r w:rsidR="00F8677C" w:rsidRPr="00594903">
              <w:rPr>
                <w:rStyle w:val="Lienhypertexte"/>
                <w:noProof/>
              </w:rPr>
              <w:t>1.</w:t>
            </w:r>
            <w:r w:rsidR="00F8677C">
              <w:rPr>
                <w:noProof/>
                <w:sz w:val="22"/>
                <w:szCs w:val="22"/>
                <w:lang w:val="fr-BE" w:eastAsia="fr-BE"/>
              </w:rPr>
              <w:tab/>
            </w:r>
            <w:r w:rsidR="00F8677C" w:rsidRPr="00594903">
              <w:rPr>
                <w:rStyle w:val="Lienhypertexte"/>
                <w:noProof/>
              </w:rPr>
              <w:t>Multisim et détermination des valeurs</w:t>
            </w:r>
            <w:r w:rsidR="00F8677C">
              <w:rPr>
                <w:noProof/>
                <w:webHidden/>
              </w:rPr>
              <w:tab/>
            </w:r>
            <w:r w:rsidR="00F8677C">
              <w:rPr>
                <w:noProof/>
                <w:webHidden/>
              </w:rPr>
              <w:fldChar w:fldCharType="begin"/>
            </w:r>
            <w:r w:rsidR="00F8677C">
              <w:rPr>
                <w:noProof/>
                <w:webHidden/>
              </w:rPr>
              <w:instrText xml:space="preserve"> PAGEREF _Toc516740882 \h </w:instrText>
            </w:r>
            <w:r w:rsidR="00F8677C">
              <w:rPr>
                <w:noProof/>
                <w:webHidden/>
              </w:rPr>
            </w:r>
            <w:r w:rsidR="00F8677C"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2</w:t>
            </w:r>
            <w:r w:rsidR="00F8677C">
              <w:rPr>
                <w:noProof/>
                <w:webHidden/>
              </w:rPr>
              <w:fldChar w:fldCharType="end"/>
            </w:r>
          </w:hyperlink>
        </w:p>
        <w:p w14:paraId="2FF2BAD1" w14:textId="665FB416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83" w:history="1">
            <w:r w:rsidRPr="00594903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Multisim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BEE4" w14:textId="2EBAF212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84" w:history="1">
            <w:r w:rsidRPr="00594903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Détermination de la valeur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F7F0" w14:textId="02C19B7E" w:rsidR="00F8677C" w:rsidRDefault="00F8677C">
          <w:pPr>
            <w:pStyle w:val="TM1"/>
            <w:tabs>
              <w:tab w:val="left" w:pos="440"/>
              <w:tab w:val="right" w:leader="dot" w:pos="11512"/>
            </w:tabs>
            <w:rPr>
              <w:noProof/>
              <w:sz w:val="22"/>
              <w:szCs w:val="22"/>
              <w:lang w:val="fr-BE" w:eastAsia="fr-BE"/>
            </w:rPr>
          </w:pPr>
          <w:hyperlink w:anchor="_Toc516740885" w:history="1">
            <w:r w:rsidRPr="00594903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val="fr-BE" w:eastAsia="fr-BE"/>
              </w:rPr>
              <w:tab/>
            </w:r>
            <w:r w:rsidRPr="00594903">
              <w:rPr>
                <w:rStyle w:val="Lienhypertexte"/>
                <w:noProof/>
              </w:rPr>
              <w:t>Conception du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7421" w14:textId="63E2DFA3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86" w:history="1">
            <w:r w:rsidRPr="00594903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Le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C378" w14:textId="51C194E3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87" w:history="1">
            <w:r w:rsidRPr="00594903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Le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B640" w14:textId="7AACF577" w:rsidR="00F8677C" w:rsidRDefault="00F8677C">
          <w:pPr>
            <w:pStyle w:val="TM1"/>
            <w:tabs>
              <w:tab w:val="left" w:pos="440"/>
              <w:tab w:val="right" w:leader="dot" w:pos="11512"/>
            </w:tabs>
            <w:rPr>
              <w:noProof/>
              <w:sz w:val="22"/>
              <w:szCs w:val="22"/>
              <w:lang w:val="fr-BE" w:eastAsia="fr-BE"/>
            </w:rPr>
          </w:pPr>
          <w:hyperlink w:anchor="_Toc516740888" w:history="1">
            <w:r w:rsidRPr="00594903">
              <w:rPr>
                <w:rStyle w:val="Lienhypertexte"/>
                <w:noProof/>
                <w:lang w:val="fr-BE"/>
              </w:rPr>
              <w:t>3.</w:t>
            </w:r>
            <w:r>
              <w:rPr>
                <w:noProof/>
                <w:sz w:val="22"/>
                <w:szCs w:val="22"/>
                <w:lang w:val="fr-BE" w:eastAsia="fr-BE"/>
              </w:rPr>
              <w:tab/>
            </w:r>
            <w:r w:rsidRPr="00594903">
              <w:rPr>
                <w:rStyle w:val="Lienhypertexte"/>
                <w:noProof/>
                <w:lang w:val="fr-BE"/>
              </w:rPr>
              <w:t>Utilisation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7F0E" w14:textId="5679B39F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89" w:history="1">
            <w:r w:rsidRPr="00594903">
              <w:rPr>
                <w:rStyle w:val="Lienhypertexte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Branchement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12B4" w14:textId="377CCB3A" w:rsidR="00F8677C" w:rsidRDefault="00F8677C">
          <w:pPr>
            <w:pStyle w:val="TM2"/>
            <w:tabs>
              <w:tab w:val="left" w:pos="660"/>
              <w:tab w:val="right" w:leader="dot" w:pos="11512"/>
            </w:tabs>
            <w:rPr>
              <w:rFonts w:cstheme="minorBidi"/>
              <w:noProof/>
            </w:rPr>
          </w:pPr>
          <w:hyperlink w:anchor="_Toc516740890" w:history="1">
            <w:r w:rsidRPr="00594903">
              <w:rPr>
                <w:rStyle w:val="Lienhypertexte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594903">
              <w:rPr>
                <w:rStyle w:val="Lienhypertexte"/>
                <w:noProof/>
              </w:rPr>
              <w:t>Utilisation en sonomètre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4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DA9F" w14:textId="7B09E27D" w:rsidR="00591353" w:rsidRDefault="00591353">
          <w:r>
            <w:rPr>
              <w:b/>
              <w:bCs/>
            </w:rPr>
            <w:fldChar w:fldCharType="end"/>
          </w:r>
        </w:p>
      </w:sdtContent>
    </w:sdt>
    <w:p w14:paraId="176CC441" w14:textId="77777777" w:rsidR="00591353" w:rsidRDefault="00591353" w:rsidP="00591353">
      <w:pPr>
        <w:pStyle w:val="Titre1"/>
      </w:pPr>
    </w:p>
    <w:p w14:paraId="69CB178C" w14:textId="77777777" w:rsidR="00F8677C" w:rsidRDefault="00F8677C"/>
    <w:p w14:paraId="42B1B7D2" w14:textId="330BE132" w:rsidR="00591353" w:rsidRDefault="0059135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AE2D7F1" w14:textId="77777777" w:rsidR="00F8677C" w:rsidRDefault="00F8677C" w:rsidP="00F8677C">
      <w:pPr>
        <w:pStyle w:val="Titre1"/>
        <w:ind w:left="720"/>
      </w:pPr>
      <w:bookmarkStart w:id="0" w:name="_Toc516740882"/>
    </w:p>
    <w:p w14:paraId="36E5D4B2" w14:textId="2F5354A4" w:rsidR="00FA394C" w:rsidRDefault="00FA394C" w:rsidP="00591353">
      <w:pPr>
        <w:pStyle w:val="Titre1"/>
        <w:numPr>
          <w:ilvl w:val="0"/>
          <w:numId w:val="2"/>
        </w:numPr>
      </w:pPr>
      <w:proofErr w:type="spellStart"/>
      <w:r>
        <w:t>Multisim</w:t>
      </w:r>
      <w:proofErr w:type="spellEnd"/>
      <w:r>
        <w:t xml:space="preserve"> et détermination des valeurs</w:t>
      </w:r>
      <w:bookmarkEnd w:id="0"/>
    </w:p>
    <w:p w14:paraId="2A1D8F9A" w14:textId="77777777" w:rsidR="00FA394C" w:rsidRDefault="00FA394C" w:rsidP="00FA394C">
      <w:pPr>
        <w:pStyle w:val="Titre2"/>
        <w:numPr>
          <w:ilvl w:val="0"/>
          <w:numId w:val="22"/>
        </w:numPr>
      </w:pPr>
      <w:bookmarkStart w:id="1" w:name="_Multisim"/>
      <w:bookmarkStart w:id="2" w:name="_Ref516212854"/>
      <w:bookmarkStart w:id="3" w:name="_Toc516740883"/>
      <w:bookmarkEnd w:id="1"/>
      <w:proofErr w:type="spellStart"/>
      <w:r>
        <w:t>Multisim</w:t>
      </w:r>
      <w:bookmarkEnd w:id="2"/>
      <w:bookmarkEnd w:id="3"/>
      <w:proofErr w:type="spellEnd"/>
    </w:p>
    <w:p w14:paraId="4B1ABFBE" w14:textId="77777777" w:rsidR="00FA394C" w:rsidRDefault="00C2291E" w:rsidP="00FA394C">
      <w:r>
        <w:rPr>
          <w:noProof/>
        </w:rPr>
        <w:drawing>
          <wp:inline distT="0" distB="0" distL="0" distR="0" wp14:anchorId="5EFE9876" wp14:editId="682BD1CA">
            <wp:extent cx="7316470" cy="4374515"/>
            <wp:effectExtent l="0" t="0" r="0" b="6985"/>
            <wp:docPr id="5" name="Image 5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05231706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9B9" w14:textId="77777777" w:rsidR="00C2291E" w:rsidRDefault="00C2291E" w:rsidP="00FA394C">
      <w:r>
        <w:t>(Dans le design final R2 est remplacé par un potentiomètre de 500k Ohms</w:t>
      </w:r>
      <w:r w:rsidR="00172161">
        <w:t>)</w:t>
      </w:r>
    </w:p>
    <w:p w14:paraId="518E05E8" w14:textId="77777777" w:rsidR="00172161" w:rsidRDefault="00172161" w:rsidP="00FA394C"/>
    <w:p w14:paraId="50857E1B" w14:textId="77777777" w:rsidR="00FA394C" w:rsidRDefault="00C2291E" w:rsidP="00FA394C">
      <w:pPr>
        <w:pStyle w:val="Titre2"/>
        <w:numPr>
          <w:ilvl w:val="0"/>
          <w:numId w:val="22"/>
        </w:numPr>
      </w:pPr>
      <w:bookmarkStart w:id="4" w:name="_Toc516740884"/>
      <w:r>
        <w:t>Détermination de la valeur des composants</w:t>
      </w:r>
      <w:bookmarkEnd w:id="4"/>
    </w:p>
    <w:p w14:paraId="2C43B012" w14:textId="77777777" w:rsidR="00952A07" w:rsidRPr="00952A07" w:rsidRDefault="00952A07" w:rsidP="00952A07"/>
    <w:p w14:paraId="3BC66959" w14:textId="77777777" w:rsidR="00172161" w:rsidRDefault="00952A07" w:rsidP="00172161">
      <w:pPr>
        <w:rPr>
          <w:b/>
          <w:u w:val="single"/>
        </w:rPr>
      </w:pPr>
      <w:r>
        <w:rPr>
          <w:b/>
          <w:u w:val="single"/>
        </w:rPr>
        <w:t>Premier étage : Amplificateur</w:t>
      </w:r>
    </w:p>
    <w:p w14:paraId="45C447C2" w14:textId="77777777" w:rsidR="00952A07" w:rsidRPr="00952A07" w:rsidRDefault="00952A07" w:rsidP="00172161">
      <w:pPr>
        <w:rPr>
          <w:b/>
          <w:u w:val="single"/>
        </w:rPr>
      </w:pPr>
    </w:p>
    <w:p w14:paraId="1601C1CF" w14:textId="77777777" w:rsidR="00952A07" w:rsidRDefault="00C2291E" w:rsidP="00952A07">
      <w:pPr>
        <w:ind w:firstLine="360"/>
      </w:pPr>
      <w:r>
        <w:t>V1 simule ici l’entrée du micro dans le système.</w:t>
      </w:r>
      <w:r w:rsidR="00172161">
        <w:t xml:space="preserve"> C1 filtre les éventuels signaux continus qui pourraient entrer et polluer le son qu’on récupère du micro. </w:t>
      </w:r>
    </w:p>
    <w:p w14:paraId="5C74DDFE" w14:textId="0EBC5655" w:rsidR="00FA394C" w:rsidRDefault="00172161" w:rsidP="00952A07">
      <w:pPr>
        <w:ind w:firstLine="360"/>
      </w:pPr>
      <w:r>
        <w:t>R2 et R1 déterminent ensemble le gain (variable en remplaçant R2 par une résistance variable) qui est donc ici de R2/R1 = 500*10</w:t>
      </w:r>
      <w:r>
        <w:rPr>
          <w:vertAlign w:val="superscript"/>
        </w:rPr>
        <w:t>3</w:t>
      </w:r>
      <w:r>
        <w:t xml:space="preserve">/680 = ~735. R3 et R4 forment elles un pont diviseur qui permet de mettre la moitié de la tension d’alimentation (=&gt; 2.5 V) sur l’entrée non-inverseuse de l’AOP. Ceci permet de </w:t>
      </w:r>
      <w:r w:rsidR="00F8677C">
        <w:t xml:space="preserve">ne pas </w:t>
      </w:r>
      <w:r>
        <w:t>devoir nécessairement utiliser une alimentation symétrique pour ledit AOP.</w:t>
      </w:r>
    </w:p>
    <w:p w14:paraId="0A75312B" w14:textId="77777777" w:rsidR="00952A07" w:rsidRPr="00172161" w:rsidRDefault="00952A07" w:rsidP="00FA394C"/>
    <w:p w14:paraId="4CEBF492" w14:textId="77777777" w:rsidR="00FA394C" w:rsidRDefault="00952A07" w:rsidP="00FA394C">
      <w:r>
        <w:rPr>
          <w:b/>
          <w:u w:val="single"/>
        </w:rPr>
        <w:t>Second étage : Filtre passe bas</w:t>
      </w:r>
    </w:p>
    <w:p w14:paraId="1312567D" w14:textId="77777777" w:rsidR="00952A07" w:rsidRDefault="00952A07" w:rsidP="00FA394C"/>
    <w:p w14:paraId="418CBDE5" w14:textId="77777777" w:rsidR="00952A07" w:rsidRDefault="00952A07" w:rsidP="00FA394C">
      <w:r>
        <w:tab/>
        <w:t>Nous souhaitons ici créer un filtre passe bas du 2</w:t>
      </w:r>
      <w:r w:rsidRPr="00952A07">
        <w:rPr>
          <w:vertAlign w:val="superscript"/>
        </w:rPr>
        <w:t>e</w:t>
      </w:r>
      <w:r>
        <w:t xml:space="preserve"> ordre avec une fréquence de coupure comprise entre 2 et 4 kHz. Nous visons donc naturellement dans nos calculs la valeur intermédiaire de 3 kHz. </w:t>
      </w:r>
    </w:p>
    <w:p w14:paraId="4F5DD4C7" w14:textId="77777777" w:rsidR="00952A07" w:rsidRDefault="00952A07" w:rsidP="00FA394C">
      <w:r>
        <w:tab/>
        <w:t>Nous calculons cette fréquence de coupure avec la formule</w:t>
      </w:r>
    </w:p>
    <w:p w14:paraId="5DB8C749" w14:textId="77777777" w:rsidR="00952A07" w:rsidRDefault="00952A07" w:rsidP="00952A07">
      <w:pPr>
        <w:jc w:val="center"/>
      </w:pPr>
      <w:proofErr w:type="spellStart"/>
      <w:r>
        <w:t>F</w:t>
      </w:r>
      <w:r>
        <w:rPr>
          <w:vertAlign w:val="subscript"/>
        </w:rPr>
        <w:t>c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2π*R*C</m:t>
            </m:r>
          </m:den>
        </m:f>
      </m:oMath>
    </w:p>
    <w:p w14:paraId="14C21211" w14:textId="77777777" w:rsidR="00952A07" w:rsidRDefault="00952A07" w:rsidP="00952A07">
      <w:r>
        <w:tab/>
        <w:t>Et obtenons ainsi</w:t>
      </w:r>
    </w:p>
    <w:p w14:paraId="743BC1C8" w14:textId="77777777" w:rsidR="00952A07" w:rsidRPr="0079767B" w:rsidRDefault="00952A07" w:rsidP="00952A07">
      <w:pPr>
        <w:ind w:firstLine="708"/>
      </w:pPr>
      <m:oMathPara>
        <m:oMath>
          <m:r>
            <w:rPr>
              <w:rFonts w:ascii="Cambria Math" w:hAnsi="Cambria Math"/>
            </w:rPr>
            <m:t>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2π*R*C</m:t>
              </m:r>
            </m:den>
          </m:f>
          <m:r>
            <w:rPr>
              <w:rFonts w:ascii="Cambria Math" w:hAnsi="Cambria Math"/>
            </w:rPr>
            <m:t xml:space="preserve">⇔R*C=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2π*3x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⇔R*C=0.053=5.305x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33860AEC" w14:textId="77777777" w:rsidR="0079767B" w:rsidRDefault="0079767B" w:rsidP="00952A07">
      <w:pPr>
        <w:ind w:firstLine="708"/>
      </w:pPr>
    </w:p>
    <w:p w14:paraId="385DBD8D" w14:textId="77777777" w:rsidR="0079767B" w:rsidRPr="00576B2C" w:rsidRDefault="0079767B" w:rsidP="00952A07">
      <w:pPr>
        <w:ind w:firstLine="708"/>
      </w:pPr>
    </w:p>
    <w:p w14:paraId="01332C49" w14:textId="77777777" w:rsidR="00F8677C" w:rsidRDefault="0079767B" w:rsidP="00952A07">
      <w:r>
        <w:lastRenderedPageBreak/>
        <w:tab/>
      </w:r>
    </w:p>
    <w:p w14:paraId="7F3D9E70" w14:textId="6A48AD74" w:rsidR="00952A07" w:rsidRDefault="0079767B" w:rsidP="00952A07">
      <w:r>
        <w:t>Et finalement en utilisant R = 360 Ohms et C = 100 nF, on a</w:t>
      </w:r>
    </w:p>
    <w:p w14:paraId="79F4352E" w14:textId="184B7506" w:rsidR="0079767B" w:rsidRPr="00F8677C" w:rsidRDefault="0079767B" w:rsidP="0079767B">
      <w:pPr>
        <w:jc w:val="center"/>
        <w:rPr>
          <w:vertAlign w:val="superscript"/>
        </w:rPr>
      </w:pPr>
      <w:r>
        <w:t>R*C = 360 * 100*10</w:t>
      </w:r>
      <w:r>
        <w:rPr>
          <w:vertAlign w:val="superscript"/>
        </w:rPr>
        <w:t>-9</w:t>
      </w:r>
      <w:r>
        <w:t xml:space="preserve"> = </w:t>
      </w:r>
      <w:r w:rsidR="00F8677C">
        <w:t>3.6*10</w:t>
      </w:r>
      <w:r w:rsidR="00F8677C">
        <w:rPr>
          <w:vertAlign w:val="superscript"/>
        </w:rPr>
        <w:t>-5</w:t>
      </w:r>
    </w:p>
    <w:p w14:paraId="28A927B7" w14:textId="77777777" w:rsidR="00591353" w:rsidRDefault="00D37BAC" w:rsidP="00591353">
      <w:pPr>
        <w:pStyle w:val="Titre1"/>
        <w:numPr>
          <w:ilvl w:val="0"/>
          <w:numId w:val="2"/>
        </w:numPr>
      </w:pPr>
      <w:bookmarkStart w:id="5" w:name="_Toc516740885"/>
      <w:r>
        <w:t>Conception du board</w:t>
      </w:r>
      <w:bookmarkEnd w:id="5"/>
    </w:p>
    <w:p w14:paraId="7C6550A6" w14:textId="77777777" w:rsidR="00D933D1" w:rsidRDefault="00D37BAC" w:rsidP="00D933D1">
      <w:pPr>
        <w:pStyle w:val="Titre2"/>
        <w:numPr>
          <w:ilvl w:val="0"/>
          <w:numId w:val="4"/>
        </w:numPr>
      </w:pPr>
      <w:bookmarkStart w:id="6" w:name="_Toc516740886"/>
      <w:r>
        <w:t>Le schematic</w:t>
      </w:r>
      <w:bookmarkEnd w:id="6"/>
    </w:p>
    <w:p w14:paraId="55D3E0D9" w14:textId="77777777" w:rsidR="00D933D1" w:rsidRDefault="00D933D1" w:rsidP="00D933D1"/>
    <w:p w14:paraId="3C65B814" w14:textId="77777777" w:rsidR="00D933D1" w:rsidRDefault="0069117B" w:rsidP="00D933D1">
      <w:r>
        <w:rPr>
          <w:noProof/>
        </w:rPr>
        <w:drawing>
          <wp:inline distT="0" distB="0" distL="0" distR="0" wp14:anchorId="741C13F0" wp14:editId="7435CB0E">
            <wp:extent cx="7316470" cy="40392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A98A" w14:textId="77777777" w:rsidR="0069117B" w:rsidRDefault="0069117B" w:rsidP="00D933D1">
      <w:r>
        <w:br w:type="page"/>
      </w:r>
    </w:p>
    <w:p w14:paraId="0760F139" w14:textId="77777777" w:rsidR="00F8677C" w:rsidRDefault="00F8677C" w:rsidP="00F8677C">
      <w:pPr>
        <w:pStyle w:val="Titre2"/>
        <w:ind w:left="1080"/>
        <w:rPr>
          <w:lang w:val="fr-BE"/>
        </w:rPr>
      </w:pPr>
      <w:bookmarkStart w:id="7" w:name="_Toc516740887"/>
    </w:p>
    <w:p w14:paraId="159BD78C" w14:textId="21D51A5C" w:rsidR="00DF185F" w:rsidRDefault="00BB4F68" w:rsidP="00BB4F68">
      <w:pPr>
        <w:pStyle w:val="Titre2"/>
        <w:numPr>
          <w:ilvl w:val="0"/>
          <w:numId w:val="4"/>
        </w:numPr>
        <w:rPr>
          <w:lang w:val="fr-BE"/>
        </w:rPr>
      </w:pPr>
      <w:r>
        <w:rPr>
          <w:lang w:val="fr-BE"/>
        </w:rPr>
        <w:t>Le board</w:t>
      </w:r>
      <w:bookmarkEnd w:id="7"/>
    </w:p>
    <w:p w14:paraId="16A8C31E" w14:textId="77777777" w:rsidR="00BB4F68" w:rsidRPr="00BB4F68" w:rsidRDefault="00BB4F68" w:rsidP="00BB4F68">
      <w:pPr>
        <w:rPr>
          <w:lang w:val="fr-BE"/>
        </w:rPr>
      </w:pPr>
    </w:p>
    <w:p w14:paraId="635224A5" w14:textId="77777777" w:rsidR="00A81F1A" w:rsidRDefault="0069117B" w:rsidP="00DF185F">
      <w:pPr>
        <w:rPr>
          <w:lang w:val="fr-BE"/>
        </w:rPr>
      </w:pPr>
      <w:r>
        <w:rPr>
          <w:noProof/>
        </w:rPr>
        <w:drawing>
          <wp:inline distT="0" distB="0" distL="0" distR="0" wp14:anchorId="4EBBD571" wp14:editId="16F8258C">
            <wp:extent cx="7316470" cy="38868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A78" w14:textId="77777777" w:rsidR="00A81F1A" w:rsidRDefault="00A81F1A" w:rsidP="00DF185F">
      <w:pPr>
        <w:rPr>
          <w:lang w:val="fr-BE"/>
        </w:rPr>
      </w:pPr>
    </w:p>
    <w:p w14:paraId="0CE85974" w14:textId="77777777" w:rsidR="00A81F1A" w:rsidRDefault="0069117B">
      <w:pPr>
        <w:rPr>
          <w:lang w:val="fr-BE"/>
        </w:rPr>
      </w:pPr>
      <w:r>
        <w:rPr>
          <w:lang w:val="fr-BE"/>
        </w:rPr>
        <w:t>Les entrées/sorties sont légèrement modifiées par rapport au schematic et on remarque</w:t>
      </w:r>
      <w:r w:rsidR="009E0D54">
        <w:rPr>
          <w:lang w:val="fr-BE"/>
        </w:rPr>
        <w:t xml:space="preserve"> que R2 a été remplacé par un potentiomètre (comme expliqué au point </w:t>
      </w:r>
      <w:hyperlink w:anchor="_Multisim" w:history="1">
        <w:r w:rsidR="009E0D54">
          <w:rPr>
            <w:rStyle w:val="Lienhypertexte"/>
            <w:lang w:val="fr-BE"/>
          </w:rPr>
          <w:t>1.a)</w:t>
        </w:r>
      </w:hyperlink>
      <w:r w:rsidR="009E0D54">
        <w:rPr>
          <w:lang w:val="fr-BE"/>
        </w:rPr>
        <w:t xml:space="preserve"> ) ; le circuit est sinon bel et bien identique. Pour les entrées/sorties, nous avons ainsi, de haut en bas :</w:t>
      </w:r>
    </w:p>
    <w:p w14:paraId="48BC7448" w14:textId="77777777" w:rsidR="009E0D54" w:rsidRDefault="009E0D54" w:rsidP="009E0D54">
      <w:pPr>
        <w:pStyle w:val="Paragraphedeliste"/>
        <w:numPr>
          <w:ilvl w:val="0"/>
          <w:numId w:val="23"/>
        </w:numPr>
        <w:rPr>
          <w:lang w:val="fr-BE"/>
        </w:rPr>
      </w:pPr>
      <w:r>
        <w:rPr>
          <w:lang w:val="fr-BE"/>
        </w:rPr>
        <w:t>JP3</w:t>
      </w:r>
    </w:p>
    <w:p w14:paraId="00C5D064" w14:textId="77777777" w:rsidR="009E0D54" w:rsidRDefault="009E0D54" w:rsidP="009E0D54">
      <w:pPr>
        <w:pStyle w:val="Paragraphedeliste"/>
        <w:numPr>
          <w:ilvl w:val="1"/>
          <w:numId w:val="23"/>
        </w:numPr>
        <w:rPr>
          <w:lang w:val="fr-BE"/>
        </w:rPr>
      </w:pPr>
      <w:r>
        <w:rPr>
          <w:lang w:val="fr-BE"/>
        </w:rPr>
        <w:t>GND</w:t>
      </w:r>
    </w:p>
    <w:p w14:paraId="3FD844D3" w14:textId="77777777" w:rsidR="009E0D54" w:rsidRDefault="009E0D54" w:rsidP="009E0D54">
      <w:pPr>
        <w:pStyle w:val="Paragraphedeliste"/>
        <w:numPr>
          <w:ilvl w:val="1"/>
          <w:numId w:val="23"/>
        </w:numPr>
        <w:rPr>
          <w:lang w:val="fr-BE"/>
        </w:rPr>
      </w:pPr>
      <w:r>
        <w:rPr>
          <w:lang w:val="fr-BE"/>
        </w:rPr>
        <w:t>Entrée micro</w:t>
      </w:r>
    </w:p>
    <w:p w14:paraId="66D52AD8" w14:textId="77777777" w:rsidR="009E0D54" w:rsidRDefault="009E0D54" w:rsidP="009E0D54">
      <w:pPr>
        <w:pStyle w:val="Paragraphedeliste"/>
        <w:numPr>
          <w:ilvl w:val="0"/>
          <w:numId w:val="23"/>
        </w:numPr>
        <w:rPr>
          <w:lang w:val="fr-BE"/>
        </w:rPr>
      </w:pPr>
      <w:r>
        <w:rPr>
          <w:lang w:val="fr-BE"/>
        </w:rPr>
        <w:t>JP2</w:t>
      </w:r>
    </w:p>
    <w:p w14:paraId="1AD97DC2" w14:textId="77777777" w:rsidR="009E0D54" w:rsidRDefault="009E0D54" w:rsidP="009E0D54">
      <w:pPr>
        <w:pStyle w:val="Paragraphedeliste"/>
        <w:numPr>
          <w:ilvl w:val="1"/>
          <w:numId w:val="23"/>
        </w:numPr>
        <w:rPr>
          <w:lang w:val="fr-BE"/>
        </w:rPr>
      </w:pPr>
      <w:r>
        <w:rPr>
          <w:lang w:val="fr-BE"/>
        </w:rPr>
        <w:t>Sortie du signal</w:t>
      </w:r>
    </w:p>
    <w:p w14:paraId="24BA346D" w14:textId="77777777" w:rsidR="009E0D54" w:rsidRDefault="009E0D54" w:rsidP="009E0D54">
      <w:pPr>
        <w:pStyle w:val="Paragraphedeliste"/>
        <w:numPr>
          <w:ilvl w:val="1"/>
          <w:numId w:val="23"/>
        </w:numPr>
        <w:rPr>
          <w:lang w:val="fr-BE"/>
        </w:rPr>
      </w:pPr>
      <w:r>
        <w:rPr>
          <w:lang w:val="fr-BE"/>
        </w:rPr>
        <w:t>GND</w:t>
      </w:r>
    </w:p>
    <w:p w14:paraId="1679EEE0" w14:textId="77777777" w:rsidR="009E0D54" w:rsidRPr="009E0D54" w:rsidRDefault="009E0D54" w:rsidP="009E0D54">
      <w:pPr>
        <w:pStyle w:val="Paragraphedeliste"/>
        <w:numPr>
          <w:ilvl w:val="1"/>
          <w:numId w:val="23"/>
        </w:numPr>
        <w:rPr>
          <w:lang w:val="fr-BE"/>
        </w:rPr>
      </w:pPr>
      <w:r>
        <w:rPr>
          <w:lang w:val="fr-BE"/>
        </w:rPr>
        <w:t>Vcc (alimentation 5V)</w:t>
      </w:r>
    </w:p>
    <w:p w14:paraId="5ECDC078" w14:textId="77777777" w:rsidR="007A6A08" w:rsidRDefault="00412645" w:rsidP="00C70AE5">
      <w:pPr>
        <w:pStyle w:val="Titre1"/>
        <w:numPr>
          <w:ilvl w:val="0"/>
          <w:numId w:val="2"/>
        </w:numPr>
        <w:rPr>
          <w:lang w:val="fr-BE"/>
        </w:rPr>
      </w:pPr>
      <w:bookmarkStart w:id="8" w:name="_Toc516740888"/>
      <w:r>
        <w:rPr>
          <w:lang w:val="fr-BE"/>
        </w:rPr>
        <w:t>Utilisation du circuit</w:t>
      </w:r>
      <w:bookmarkEnd w:id="8"/>
    </w:p>
    <w:p w14:paraId="165DA52C" w14:textId="77777777" w:rsidR="00AA1C4D" w:rsidRPr="00C84FD4" w:rsidRDefault="00AA1C4D" w:rsidP="00AA1C4D">
      <w:pPr>
        <w:pStyle w:val="Titre2"/>
        <w:numPr>
          <w:ilvl w:val="0"/>
          <w:numId w:val="9"/>
        </w:numPr>
        <w:rPr>
          <w:lang w:val="fr-BE"/>
        </w:rPr>
      </w:pPr>
      <w:bookmarkStart w:id="9" w:name="_Toc516740889"/>
      <w:r w:rsidRPr="00C84FD4">
        <w:rPr>
          <w:lang w:val="fr-BE"/>
        </w:rPr>
        <w:t>Branchement</w:t>
      </w:r>
      <w:bookmarkEnd w:id="9"/>
    </w:p>
    <w:p w14:paraId="219639D7" w14:textId="77777777" w:rsidR="00AA1C4D" w:rsidRDefault="00AA1C4D" w:rsidP="00AA1C4D">
      <w:pPr>
        <w:rPr>
          <w:lang w:val="fr-BE"/>
        </w:rPr>
      </w:pPr>
    </w:p>
    <w:p w14:paraId="1B35B111" w14:textId="77777777" w:rsidR="00AA1C4D" w:rsidRDefault="009E0D54" w:rsidP="00AA1C4D">
      <w:pPr>
        <w:rPr>
          <w:lang w:val="fr-BE"/>
        </w:rPr>
      </w:pPr>
      <w:r>
        <w:rPr>
          <w:lang w:val="fr-BE"/>
        </w:rPr>
        <w:t>Le branchement se fait très simplement. Nous avons :</w:t>
      </w:r>
    </w:p>
    <w:p w14:paraId="75D6A959" w14:textId="77777777" w:rsidR="00A224CA" w:rsidRDefault="009E0D54" w:rsidP="009E0D54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⊕ micro branché sur </w:t>
      </w:r>
      <w:r w:rsidR="00A224CA">
        <w:rPr>
          <w:lang w:val="fr-BE"/>
        </w:rPr>
        <w:t>JP3 b. (fil N$1)</w:t>
      </w:r>
    </w:p>
    <w:p w14:paraId="472BA2CF" w14:textId="77777777" w:rsidR="009E0D54" w:rsidRDefault="009E0D54" w:rsidP="009E0D54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>⊖</w:t>
      </w:r>
      <w:r w:rsidR="00A224CA">
        <w:rPr>
          <w:lang w:val="fr-BE"/>
        </w:rPr>
        <w:t xml:space="preserve"> micro branché sur JP3 a. (GND)</w:t>
      </w:r>
    </w:p>
    <w:p w14:paraId="7011B331" w14:textId="77777777" w:rsidR="00A224CA" w:rsidRDefault="00A224CA" w:rsidP="009E0D54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>Entrée analogique Arduino (nous utiliserons A0) branché sur JP2 a. (fil N$13)</w:t>
      </w:r>
    </w:p>
    <w:p w14:paraId="72145064" w14:textId="77777777" w:rsidR="00A224CA" w:rsidRDefault="00A224CA" w:rsidP="009E0D54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>⊖ Vcc branché sur JP2 b. (GND)</w:t>
      </w:r>
    </w:p>
    <w:p w14:paraId="105CF442" w14:textId="77777777" w:rsidR="00A224CA" w:rsidRDefault="00A224CA" w:rsidP="009E0D54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>⊕ Vcc branché sur JP2 c. (fil VCC)</w:t>
      </w:r>
      <w:bookmarkStart w:id="10" w:name="_GoBack"/>
      <w:bookmarkEnd w:id="10"/>
    </w:p>
    <w:p w14:paraId="5913390E" w14:textId="77777777" w:rsidR="00A224CA" w:rsidRDefault="00A224CA">
      <w:pPr>
        <w:rPr>
          <w:lang w:val="fr-BE"/>
        </w:rPr>
      </w:pPr>
      <w:r>
        <w:rPr>
          <w:lang w:val="fr-BE"/>
        </w:rPr>
        <w:br w:type="page"/>
      </w:r>
    </w:p>
    <w:p w14:paraId="5180A6F3" w14:textId="77777777" w:rsidR="00A224CA" w:rsidRPr="00A224CA" w:rsidRDefault="00A224CA" w:rsidP="00A224CA">
      <w:pPr>
        <w:rPr>
          <w:lang w:val="fr-BE"/>
        </w:rPr>
      </w:pPr>
    </w:p>
    <w:p w14:paraId="4F91A273" w14:textId="77777777" w:rsidR="00AA1C4D" w:rsidRDefault="00A224CA" w:rsidP="00AA1C4D">
      <w:pPr>
        <w:pStyle w:val="Titre2"/>
        <w:numPr>
          <w:ilvl w:val="0"/>
          <w:numId w:val="9"/>
        </w:numPr>
        <w:rPr>
          <w:lang w:val="fr-BE"/>
        </w:rPr>
      </w:pPr>
      <w:bookmarkStart w:id="11" w:name="_Toc516740890"/>
      <w:r>
        <w:rPr>
          <w:lang w:val="fr-BE"/>
        </w:rPr>
        <w:t>Utilisation en sonomètre</w:t>
      </w:r>
      <w:bookmarkEnd w:id="11"/>
    </w:p>
    <w:p w14:paraId="2111FE61" w14:textId="77777777" w:rsidR="008D5921" w:rsidRDefault="008D5921" w:rsidP="008D5921">
      <w:pPr>
        <w:rPr>
          <w:lang w:val="fr-BE"/>
        </w:rPr>
      </w:pPr>
    </w:p>
    <w:p w14:paraId="4A589898" w14:textId="77777777" w:rsidR="00A224CA" w:rsidRDefault="00A224CA" w:rsidP="008D5921">
      <w:pPr>
        <w:rPr>
          <w:lang w:val="fr-BE"/>
        </w:rPr>
      </w:pPr>
      <w:r>
        <w:rPr>
          <w:lang w:val="fr-BE"/>
        </w:rPr>
        <w:t xml:space="preserve">Nous pouvons utiliser ce circuit avec un Arduino en sonomètre </w:t>
      </w:r>
      <w:r w:rsidR="005918EE">
        <w:rPr>
          <w:lang w:val="fr-BE"/>
        </w:rPr>
        <w:t>grâce au</w:t>
      </w:r>
      <w:r>
        <w:rPr>
          <w:lang w:val="fr-BE"/>
        </w:rPr>
        <w:t xml:space="preserve"> code suivant.</w:t>
      </w:r>
    </w:p>
    <w:p w14:paraId="43E2D264" w14:textId="77777777" w:rsidR="00A224CA" w:rsidRDefault="00A224CA" w:rsidP="008D5921">
      <w:pPr>
        <w:rPr>
          <w:lang w:val="fr-BE"/>
        </w:rPr>
      </w:pP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52900" wp14:editId="4EC2C73B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7316470" cy="42291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470" cy="422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2619E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57A64A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7A64A"/>
                                <w:sz w:val="20"/>
                                <w:szCs w:val="20"/>
                                <w:highlight w:val="black"/>
                              </w:rPr>
                              <w:t>// Sonomètre à partir d'un micro placé sur A0</w:t>
                            </w:r>
                          </w:p>
                          <w:p w14:paraId="4F67BD58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</w:p>
                          <w:p w14:paraId="59D7B5BB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setup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</w:t>
                            </w:r>
                          </w:p>
                          <w:p w14:paraId="43639BD4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{</w:t>
                            </w:r>
                          </w:p>
                          <w:p w14:paraId="5F5DE623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A0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,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INPUT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14:paraId="3052A98D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Serial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.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begin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9600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14:paraId="6E3F6215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}</w:t>
                            </w:r>
                          </w:p>
                          <w:p w14:paraId="10A2B3FF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</w:p>
                          <w:p w14:paraId="4CDFF48F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void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loop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</w:t>
                            </w:r>
                          </w:p>
                          <w:p w14:paraId="46B5F142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{</w:t>
                            </w:r>
                          </w:p>
                          <w:p w14:paraId="4CF54C9D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float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somme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7989027E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float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f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0.0f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1831855A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int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test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3ED57EA0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</w:p>
                          <w:p w14:paraId="1F678B0E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somme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624E6423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4E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for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559CD6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int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&lt;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100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++)</w:t>
                            </w:r>
                          </w:p>
                          <w:p w14:paraId="74647A90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{</w:t>
                            </w:r>
                          </w:p>
                          <w:p w14:paraId="4DBEDD13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delay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1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);</w:t>
                            </w:r>
                          </w:p>
                          <w:p w14:paraId="2E33F7FF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  f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=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analogRead</w:t>
                            </w:r>
                            <w:proofErr w:type="spellEnd"/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(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A0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)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-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512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1ABDC02A" w14:textId="77777777" w:rsidR="00A224CA" w:rsidRP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  f 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*=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f</w:t>
                            </w:r>
                            <w:r w:rsidRPr="00A224CA"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>;</w:t>
                            </w:r>
                          </w:p>
                          <w:p w14:paraId="7C81CC84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A224CA"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somme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+=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f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14:paraId="1A8FEC2D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}</w:t>
                            </w:r>
                          </w:p>
                          <w:p w14:paraId="1E643684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somme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/=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</w:rPr>
                              <w:t>100.0f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;</w:t>
                            </w:r>
                          </w:p>
                          <w:p w14:paraId="058C3A54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somme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somme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  <w:p w14:paraId="6FA649DB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delay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6CEA8"/>
                                <w:sz w:val="20"/>
                                <w:szCs w:val="20"/>
                                <w:highlight w:val="black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</w:p>
                          <w:p w14:paraId="596C503E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Serial</w:t>
                            </w: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  <w:t>somme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);</w:t>
                            </w:r>
                            <w:proofErr w:type="gramEnd"/>
                          </w:p>
                          <w:p w14:paraId="2B4F33C4" w14:textId="77777777" w:rsidR="00A224CA" w:rsidRDefault="00A224CA" w:rsidP="00A224C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1F2F3"/>
                                <w:sz w:val="20"/>
                                <w:szCs w:val="20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9B9B9B"/>
                                <w:sz w:val="20"/>
                                <w:szCs w:val="20"/>
                                <w:highlight w:val="black"/>
                              </w:rPr>
                              <w:t>}</w:t>
                            </w:r>
                          </w:p>
                          <w:p w14:paraId="1881A67F" w14:textId="77777777" w:rsidR="00A224CA" w:rsidRDefault="00A22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00" id="Zone de texte 8" o:spid="_x0000_s1028" type="#_x0000_t202" style="position:absolute;margin-left:524.9pt;margin-top:8.45pt;width:576.1pt;height:333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" fillcolor="black [3213]" stroked="f" strokeweight=".5pt">
                <v:textbox>
                  <w:txbxContent>
                    <w:p w14:paraId="2D02619E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57A64A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57A64A"/>
                          <w:sz w:val="20"/>
                          <w:szCs w:val="20"/>
                          <w:highlight w:val="black"/>
                        </w:rPr>
                        <w:t>// Sonomètre à partir d'un micro placé sur A0</w:t>
                      </w:r>
                    </w:p>
                    <w:p w14:paraId="4F67BD58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</w:p>
                    <w:p w14:paraId="59D7B5BB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void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gram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setup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</w:t>
                      </w:r>
                    </w:p>
                    <w:p w14:paraId="43639BD4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{</w:t>
                      </w:r>
                    </w:p>
                    <w:p w14:paraId="5F5DE623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pinMode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A0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,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INPUT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);</w:t>
                      </w:r>
                    </w:p>
                    <w:p w14:paraId="3052A98D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Serial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.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begin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9600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);</w:t>
                      </w:r>
                    </w:p>
                    <w:p w14:paraId="6E3F6215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}</w:t>
                      </w:r>
                    </w:p>
                    <w:p w14:paraId="10A2B3FF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</w:p>
                    <w:p w14:paraId="4CDFF48F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void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gram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loop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</w:t>
                      </w:r>
                    </w:p>
                    <w:p w14:paraId="46B5F142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{</w:t>
                      </w:r>
                    </w:p>
                    <w:p w14:paraId="4CF54C9D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float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somme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7989027E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float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f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=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0.0f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1831855A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int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test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3ED57EA0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</w:p>
                    <w:p w14:paraId="1F678B0E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somme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=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624E6423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r w:rsidRPr="00A224CA">
                        <w:rPr>
                          <w:rFonts w:ascii="Consolas" w:hAnsi="Consolas" w:cs="Consolas"/>
                          <w:color w:val="4E9CD6"/>
                          <w:sz w:val="20"/>
                          <w:szCs w:val="20"/>
                          <w:highlight w:val="black"/>
                          <w:lang w:val="en-US"/>
                        </w:rPr>
                        <w:t>for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r w:rsidRPr="00A224CA">
                        <w:rPr>
                          <w:rFonts w:ascii="Consolas" w:hAnsi="Consolas" w:cs="Consolas"/>
                          <w:color w:val="559CD6"/>
                          <w:sz w:val="20"/>
                          <w:szCs w:val="20"/>
                          <w:highlight w:val="black"/>
                          <w:lang w:val="en-US"/>
                        </w:rPr>
                        <w:t>int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i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=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i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&lt;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100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i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++)</w:t>
                      </w:r>
                    </w:p>
                    <w:p w14:paraId="74647A90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{</w:t>
                      </w:r>
                    </w:p>
                    <w:p w14:paraId="4DBEDD13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  </w:t>
                      </w:r>
                      <w:proofErr w:type="gram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delay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proofErr w:type="gramEnd"/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1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);</w:t>
                      </w:r>
                    </w:p>
                    <w:p w14:paraId="2E33F7FF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  f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=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proofErr w:type="spellStart"/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analogRead</w:t>
                      </w:r>
                      <w:proofErr w:type="spellEnd"/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(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>A0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)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-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</w:t>
                      </w:r>
                      <w:r w:rsidRPr="00A224CA"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  <w:lang w:val="en-US"/>
                        </w:rPr>
                        <w:t>512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1ABDC02A" w14:textId="77777777" w:rsidR="00A224CA" w:rsidRP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  f 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*=</w:t>
                      </w: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f</w:t>
                      </w:r>
                      <w:r w:rsidRPr="00A224CA"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  <w:lang w:val="en-US"/>
                        </w:rPr>
                        <w:t>;</w:t>
                      </w:r>
                    </w:p>
                    <w:p w14:paraId="7C81CC84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 w:rsidRPr="00A224CA"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somme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+=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f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14:paraId="1A8FEC2D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}</w:t>
                      </w:r>
                    </w:p>
                    <w:p w14:paraId="1E643684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somme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/=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</w:rPr>
                        <w:t>100.0f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;</w:t>
                      </w:r>
                    </w:p>
                    <w:p w14:paraId="058C3A54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somme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somme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  <w:p w14:paraId="6FA649DB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delay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6CEA8"/>
                          <w:sz w:val="20"/>
                          <w:szCs w:val="20"/>
                          <w:highlight w:val="black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);</w:t>
                      </w:r>
                    </w:p>
                    <w:p w14:paraId="596C503E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Serial</w:t>
                      </w: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  <w:t>somme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);</w:t>
                      </w:r>
                      <w:proofErr w:type="gramEnd"/>
                    </w:p>
                    <w:p w14:paraId="2B4F33C4" w14:textId="77777777" w:rsidR="00A224CA" w:rsidRDefault="00A224CA" w:rsidP="00A224CA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1F2F3"/>
                          <w:sz w:val="20"/>
                          <w:szCs w:val="20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9B9B9B"/>
                          <w:sz w:val="20"/>
                          <w:szCs w:val="20"/>
                          <w:highlight w:val="black"/>
                        </w:rPr>
                        <w:t>}</w:t>
                      </w:r>
                    </w:p>
                    <w:p w14:paraId="1881A67F" w14:textId="77777777" w:rsidR="00A224CA" w:rsidRDefault="00A224CA"/>
                  </w:txbxContent>
                </v:textbox>
                <w10:wrap anchorx="margin"/>
              </v:shape>
            </w:pict>
          </mc:Fallback>
        </mc:AlternateContent>
      </w:r>
    </w:p>
    <w:p w14:paraId="6FAE11A1" w14:textId="77777777" w:rsidR="00A224CA" w:rsidRDefault="00A224CA" w:rsidP="008D5921">
      <w:pPr>
        <w:rPr>
          <w:lang w:val="fr-BE"/>
        </w:rPr>
      </w:pPr>
    </w:p>
    <w:p w14:paraId="03E73C63" w14:textId="77777777" w:rsidR="00A224CA" w:rsidRDefault="00A224CA" w:rsidP="008D5921">
      <w:pPr>
        <w:rPr>
          <w:lang w:val="fr-BE"/>
        </w:rPr>
      </w:pPr>
    </w:p>
    <w:p w14:paraId="59044ED8" w14:textId="77777777" w:rsidR="00A224CA" w:rsidRDefault="00A224CA" w:rsidP="008D5921">
      <w:pPr>
        <w:rPr>
          <w:lang w:val="fr-BE"/>
        </w:rPr>
      </w:pPr>
    </w:p>
    <w:p w14:paraId="1551AD1B" w14:textId="77777777" w:rsidR="00A224CA" w:rsidRDefault="00A224CA" w:rsidP="008D5921">
      <w:pPr>
        <w:rPr>
          <w:lang w:val="fr-BE"/>
        </w:rPr>
      </w:pPr>
    </w:p>
    <w:p w14:paraId="796AA937" w14:textId="77777777" w:rsidR="00A224CA" w:rsidRDefault="00A224CA" w:rsidP="008D5921">
      <w:pPr>
        <w:rPr>
          <w:lang w:val="fr-BE"/>
        </w:rPr>
      </w:pPr>
    </w:p>
    <w:p w14:paraId="0BEA9CF8" w14:textId="77777777" w:rsidR="00A224CA" w:rsidRDefault="00A224CA" w:rsidP="008D5921">
      <w:pPr>
        <w:rPr>
          <w:lang w:val="fr-BE"/>
        </w:rPr>
      </w:pPr>
    </w:p>
    <w:p w14:paraId="42947E7B" w14:textId="77777777" w:rsidR="00A224CA" w:rsidRDefault="00A224CA" w:rsidP="008D5921">
      <w:pPr>
        <w:rPr>
          <w:lang w:val="fr-BE"/>
        </w:rPr>
      </w:pPr>
    </w:p>
    <w:p w14:paraId="55C50ADA" w14:textId="77777777" w:rsidR="00A224CA" w:rsidRDefault="00A224CA" w:rsidP="008D5921">
      <w:pPr>
        <w:rPr>
          <w:lang w:val="fr-BE"/>
        </w:rPr>
      </w:pPr>
    </w:p>
    <w:p w14:paraId="033E22B1" w14:textId="77777777" w:rsidR="00A224CA" w:rsidRDefault="00A224CA" w:rsidP="008D5921">
      <w:pPr>
        <w:rPr>
          <w:lang w:val="fr-BE"/>
        </w:rPr>
      </w:pPr>
    </w:p>
    <w:p w14:paraId="01C59D72" w14:textId="77777777" w:rsidR="00A224CA" w:rsidRDefault="00A224CA" w:rsidP="008D5921">
      <w:pPr>
        <w:rPr>
          <w:lang w:val="fr-BE"/>
        </w:rPr>
      </w:pPr>
    </w:p>
    <w:p w14:paraId="1535DA49" w14:textId="77777777" w:rsidR="00A224CA" w:rsidRDefault="00A224CA" w:rsidP="008D5921">
      <w:pPr>
        <w:rPr>
          <w:lang w:val="fr-BE"/>
        </w:rPr>
      </w:pPr>
    </w:p>
    <w:p w14:paraId="4E03F203" w14:textId="77777777" w:rsidR="00A224CA" w:rsidRDefault="00A224CA" w:rsidP="008D5921">
      <w:pPr>
        <w:rPr>
          <w:lang w:val="fr-BE"/>
        </w:rPr>
      </w:pPr>
    </w:p>
    <w:p w14:paraId="08684AF5" w14:textId="77777777" w:rsidR="00A224CA" w:rsidRDefault="00A224CA" w:rsidP="008D5921">
      <w:pPr>
        <w:rPr>
          <w:lang w:val="fr-BE"/>
        </w:rPr>
      </w:pPr>
    </w:p>
    <w:p w14:paraId="24104F8E" w14:textId="77777777" w:rsidR="00A224CA" w:rsidRDefault="00A224CA" w:rsidP="008D5921">
      <w:pPr>
        <w:rPr>
          <w:lang w:val="fr-BE"/>
        </w:rPr>
      </w:pPr>
    </w:p>
    <w:p w14:paraId="20C8B70E" w14:textId="77777777" w:rsidR="00A224CA" w:rsidRDefault="00A224CA" w:rsidP="008D5921">
      <w:pPr>
        <w:rPr>
          <w:lang w:val="fr-BE"/>
        </w:rPr>
      </w:pPr>
    </w:p>
    <w:p w14:paraId="4F235DF7" w14:textId="77777777" w:rsidR="00A224CA" w:rsidRDefault="00A224CA" w:rsidP="008D5921">
      <w:pPr>
        <w:rPr>
          <w:lang w:val="fr-BE"/>
        </w:rPr>
      </w:pPr>
    </w:p>
    <w:p w14:paraId="1AD8AA52" w14:textId="77777777" w:rsidR="00A224CA" w:rsidRDefault="00A224CA" w:rsidP="008D5921">
      <w:pPr>
        <w:rPr>
          <w:lang w:val="fr-BE"/>
        </w:rPr>
      </w:pPr>
    </w:p>
    <w:p w14:paraId="050ABA40" w14:textId="77777777" w:rsidR="00A224CA" w:rsidRDefault="00A224CA" w:rsidP="008D5921">
      <w:pPr>
        <w:rPr>
          <w:lang w:val="fr-BE"/>
        </w:rPr>
      </w:pPr>
    </w:p>
    <w:p w14:paraId="0797CE0B" w14:textId="77777777" w:rsidR="00A224CA" w:rsidRDefault="00A224CA" w:rsidP="008D5921">
      <w:pPr>
        <w:rPr>
          <w:lang w:val="fr-BE"/>
        </w:rPr>
      </w:pPr>
    </w:p>
    <w:p w14:paraId="65C83697" w14:textId="77777777" w:rsidR="00A224CA" w:rsidRDefault="00A224CA" w:rsidP="008D5921">
      <w:pPr>
        <w:rPr>
          <w:lang w:val="fr-BE"/>
        </w:rPr>
      </w:pPr>
    </w:p>
    <w:p w14:paraId="4CE31A58" w14:textId="77777777" w:rsidR="00A224CA" w:rsidRDefault="00A224CA" w:rsidP="008D5921">
      <w:pPr>
        <w:rPr>
          <w:lang w:val="fr-BE"/>
        </w:rPr>
      </w:pPr>
    </w:p>
    <w:p w14:paraId="3F76737E" w14:textId="77777777" w:rsidR="00A224CA" w:rsidRDefault="00A224CA" w:rsidP="008D5921">
      <w:pPr>
        <w:rPr>
          <w:lang w:val="fr-BE"/>
        </w:rPr>
      </w:pPr>
    </w:p>
    <w:p w14:paraId="3E39743A" w14:textId="77777777" w:rsidR="00A224CA" w:rsidRDefault="00A224CA" w:rsidP="008D5921">
      <w:pPr>
        <w:rPr>
          <w:lang w:val="fr-BE"/>
        </w:rPr>
      </w:pPr>
    </w:p>
    <w:p w14:paraId="3D2CAB8A" w14:textId="77777777" w:rsidR="00A224CA" w:rsidRDefault="00A224CA" w:rsidP="008D5921">
      <w:pPr>
        <w:rPr>
          <w:lang w:val="fr-BE"/>
        </w:rPr>
      </w:pPr>
    </w:p>
    <w:p w14:paraId="75BD9822" w14:textId="77777777" w:rsidR="00A224CA" w:rsidRDefault="00A224CA" w:rsidP="008D5921">
      <w:pPr>
        <w:rPr>
          <w:lang w:val="fr-BE"/>
        </w:rPr>
      </w:pPr>
      <w:r>
        <w:rPr>
          <w:lang w:val="fr-BE"/>
        </w:rPr>
        <w:t xml:space="preserve">Ce code permet de </w:t>
      </w:r>
      <w:r w:rsidR="005918EE">
        <w:rPr>
          <w:lang w:val="fr-BE"/>
        </w:rPr>
        <w:t>calculer</w:t>
      </w:r>
      <w:r>
        <w:rPr>
          <w:lang w:val="fr-BE"/>
        </w:rPr>
        <w:t xml:space="preserve"> une moyenne des tensions reçues </w:t>
      </w:r>
      <w:r w:rsidR="005918EE">
        <w:rPr>
          <w:lang w:val="fr-BE"/>
        </w:rPr>
        <w:t xml:space="preserve">(centrées autour de la demi tension d’alimentation) </w:t>
      </w:r>
      <w:r>
        <w:rPr>
          <w:lang w:val="fr-BE"/>
        </w:rPr>
        <w:t xml:space="preserve">sur les ~100 dernières millisecondes afin de déterminer le niveau de bruit </w:t>
      </w:r>
      <w:r w:rsidR="005918EE">
        <w:rPr>
          <w:lang w:val="fr-BE"/>
        </w:rPr>
        <w:t>que détecte le micro (pas en dB ici).</w:t>
      </w:r>
    </w:p>
    <w:sectPr w:rsidR="00A224CA" w:rsidSect="006154D2">
      <w:headerReference w:type="default" r:id="rId13"/>
      <w:footerReference w:type="default" r:id="rId14"/>
      <w:pgSz w:w="11901" w:h="16817"/>
      <w:pgMar w:top="159" w:right="198" w:bottom="278" w:left="181" w:header="0" w:footer="284" w:gutter="0"/>
      <w:pgNumType w:start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0257" w14:textId="77777777" w:rsidR="00F60D0B" w:rsidRDefault="00F60D0B" w:rsidP="006651C9">
      <w:r>
        <w:separator/>
      </w:r>
    </w:p>
  </w:endnote>
  <w:endnote w:type="continuationSeparator" w:id="0">
    <w:p w14:paraId="365CAAB6" w14:textId="77777777" w:rsidR="00F60D0B" w:rsidRDefault="00F60D0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177051"/>
      <w:docPartObj>
        <w:docPartGallery w:val="Page Numbers (Bottom of Page)"/>
        <w:docPartUnique/>
      </w:docPartObj>
    </w:sdtPr>
    <w:sdtEndPr/>
    <w:sdtContent>
      <w:p w14:paraId="264A80F6" w14:textId="77777777" w:rsidR="00A82022" w:rsidRDefault="00C21FA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B61D7E6" wp14:editId="33A4734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3" name="Triangle isocè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893F7" w14:textId="77777777" w:rsidR="00C21FAA" w:rsidRDefault="00C21FA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61D7E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" o:spid="_x0000_s1030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" adj="21600" fillcolor="#d2eaf1" stroked="f">
                  <v:textbox>
                    <w:txbxContent>
                      <w:p w14:paraId="38C893F7" w14:textId="77777777" w:rsidR="00C21FAA" w:rsidRDefault="00C21FA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588F" w14:textId="77777777" w:rsidR="00F60D0B" w:rsidRDefault="00F60D0B" w:rsidP="006651C9">
      <w:r>
        <w:separator/>
      </w:r>
    </w:p>
  </w:footnote>
  <w:footnote w:type="continuationSeparator" w:id="0">
    <w:p w14:paraId="120E9251" w14:textId="77777777" w:rsidR="00F60D0B" w:rsidRDefault="00F60D0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A0E7" w14:textId="6929B533" w:rsidR="00A82022" w:rsidRDefault="00F8677C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00195314" wp14:editId="6694C8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480060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CA7650" w14:textId="467A609E" w:rsidR="00F8677C" w:rsidRDefault="00F8677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Amplificateur – nyssen simon – hel – 2017-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195314" id="Rectangle 197" o:spid="_x0000_s1029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CA7650" w14:textId="467A609E" w:rsidR="00F8677C" w:rsidRDefault="00F8677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Amplificateur – nyssen simon – hel – 2017-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3ED"/>
    <w:multiLevelType w:val="hybridMultilevel"/>
    <w:tmpl w:val="B148BDC2"/>
    <w:lvl w:ilvl="0" w:tplc="DF2C4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E7"/>
    <w:multiLevelType w:val="hybridMultilevel"/>
    <w:tmpl w:val="DF2E6F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7A0A"/>
    <w:multiLevelType w:val="hybridMultilevel"/>
    <w:tmpl w:val="532075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79F4"/>
    <w:multiLevelType w:val="hybridMultilevel"/>
    <w:tmpl w:val="4C1A1B1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D36EC"/>
    <w:multiLevelType w:val="hybridMultilevel"/>
    <w:tmpl w:val="5A5AA346"/>
    <w:lvl w:ilvl="0" w:tplc="080C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0B63171A"/>
    <w:multiLevelType w:val="hybridMultilevel"/>
    <w:tmpl w:val="F27635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B77F3"/>
    <w:multiLevelType w:val="hybridMultilevel"/>
    <w:tmpl w:val="CEF8A6D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F82F11"/>
    <w:multiLevelType w:val="multilevel"/>
    <w:tmpl w:val="9F6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83D55"/>
    <w:multiLevelType w:val="hybridMultilevel"/>
    <w:tmpl w:val="6CBCC6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C7D10"/>
    <w:multiLevelType w:val="hybridMultilevel"/>
    <w:tmpl w:val="8D988A3A"/>
    <w:lvl w:ilvl="0" w:tplc="DF2C4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B66F1"/>
    <w:multiLevelType w:val="hybridMultilevel"/>
    <w:tmpl w:val="F3DCF208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54271"/>
    <w:multiLevelType w:val="hybridMultilevel"/>
    <w:tmpl w:val="552251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D70CB"/>
    <w:multiLevelType w:val="hybridMultilevel"/>
    <w:tmpl w:val="7ABC005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F3F6F"/>
    <w:multiLevelType w:val="hybridMultilevel"/>
    <w:tmpl w:val="2432EFD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62C6C"/>
    <w:multiLevelType w:val="hybridMultilevel"/>
    <w:tmpl w:val="C24A07F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3171712"/>
    <w:multiLevelType w:val="hybridMultilevel"/>
    <w:tmpl w:val="ABB85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74626"/>
    <w:multiLevelType w:val="hybridMultilevel"/>
    <w:tmpl w:val="27789662"/>
    <w:lvl w:ilvl="0" w:tplc="DF2C4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051BAF"/>
    <w:multiLevelType w:val="hybridMultilevel"/>
    <w:tmpl w:val="5DE0E38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B7472"/>
    <w:multiLevelType w:val="hybridMultilevel"/>
    <w:tmpl w:val="34D08E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E6C5F"/>
    <w:multiLevelType w:val="hybridMultilevel"/>
    <w:tmpl w:val="759EA62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5045B"/>
    <w:multiLevelType w:val="hybridMultilevel"/>
    <w:tmpl w:val="6BA2C17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14086"/>
    <w:multiLevelType w:val="hybridMultilevel"/>
    <w:tmpl w:val="1E8ADB8C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D3FD5"/>
    <w:multiLevelType w:val="hybridMultilevel"/>
    <w:tmpl w:val="1284BCB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D0113"/>
    <w:multiLevelType w:val="hybridMultilevel"/>
    <w:tmpl w:val="24367F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2"/>
  </w:num>
  <w:num w:numId="4">
    <w:abstractNumId w:val="0"/>
  </w:num>
  <w:num w:numId="5">
    <w:abstractNumId w:val="17"/>
  </w:num>
  <w:num w:numId="6">
    <w:abstractNumId w:val="6"/>
  </w:num>
  <w:num w:numId="7">
    <w:abstractNumId w:val="11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3"/>
  </w:num>
  <w:num w:numId="13">
    <w:abstractNumId w:val="9"/>
  </w:num>
  <w:num w:numId="14">
    <w:abstractNumId w:val="12"/>
  </w:num>
  <w:num w:numId="15">
    <w:abstractNumId w:val="20"/>
  </w:num>
  <w:num w:numId="16">
    <w:abstractNumId w:val="10"/>
  </w:num>
  <w:num w:numId="17">
    <w:abstractNumId w:val="21"/>
  </w:num>
  <w:num w:numId="18">
    <w:abstractNumId w:val="5"/>
  </w:num>
  <w:num w:numId="19">
    <w:abstractNumId w:val="18"/>
  </w:num>
  <w:num w:numId="20">
    <w:abstractNumId w:val="7"/>
  </w:num>
  <w:num w:numId="21">
    <w:abstractNumId w:val="15"/>
  </w:num>
  <w:num w:numId="22">
    <w:abstractNumId w:val="14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0B"/>
    <w:rsid w:val="00004D51"/>
    <w:rsid w:val="000326C5"/>
    <w:rsid w:val="00041F59"/>
    <w:rsid w:val="000861DC"/>
    <w:rsid w:val="00087D12"/>
    <w:rsid w:val="000E0C48"/>
    <w:rsid w:val="00154F18"/>
    <w:rsid w:val="00172161"/>
    <w:rsid w:val="00172E23"/>
    <w:rsid w:val="001730CA"/>
    <w:rsid w:val="001A02BE"/>
    <w:rsid w:val="00202362"/>
    <w:rsid w:val="00246BDB"/>
    <w:rsid w:val="002534DD"/>
    <w:rsid w:val="00255463"/>
    <w:rsid w:val="002554EC"/>
    <w:rsid w:val="002A724D"/>
    <w:rsid w:val="002C1792"/>
    <w:rsid w:val="002F212D"/>
    <w:rsid w:val="002F217B"/>
    <w:rsid w:val="002F4FD5"/>
    <w:rsid w:val="00364ADF"/>
    <w:rsid w:val="003874D9"/>
    <w:rsid w:val="003B5121"/>
    <w:rsid w:val="00412645"/>
    <w:rsid w:val="00463284"/>
    <w:rsid w:val="00472FC1"/>
    <w:rsid w:val="004A6277"/>
    <w:rsid w:val="004B1420"/>
    <w:rsid w:val="0050704E"/>
    <w:rsid w:val="00515EF9"/>
    <w:rsid w:val="00526DD1"/>
    <w:rsid w:val="00552A23"/>
    <w:rsid w:val="0058332A"/>
    <w:rsid w:val="00591353"/>
    <w:rsid w:val="005918EE"/>
    <w:rsid w:val="005B6B4E"/>
    <w:rsid w:val="00610009"/>
    <w:rsid w:val="006154D2"/>
    <w:rsid w:val="00650E17"/>
    <w:rsid w:val="006651C9"/>
    <w:rsid w:val="0069117B"/>
    <w:rsid w:val="006B445E"/>
    <w:rsid w:val="007113F3"/>
    <w:rsid w:val="00726528"/>
    <w:rsid w:val="007975A2"/>
    <w:rsid w:val="0079767B"/>
    <w:rsid w:val="007A662B"/>
    <w:rsid w:val="007A6A08"/>
    <w:rsid w:val="007F0875"/>
    <w:rsid w:val="00807216"/>
    <w:rsid w:val="0087101A"/>
    <w:rsid w:val="0089144C"/>
    <w:rsid w:val="008915FD"/>
    <w:rsid w:val="008B779C"/>
    <w:rsid w:val="008D5921"/>
    <w:rsid w:val="00901EB1"/>
    <w:rsid w:val="00907377"/>
    <w:rsid w:val="009276C3"/>
    <w:rsid w:val="00952A07"/>
    <w:rsid w:val="009869B8"/>
    <w:rsid w:val="009A1DB1"/>
    <w:rsid w:val="009A6D3D"/>
    <w:rsid w:val="009E0D54"/>
    <w:rsid w:val="00A224CA"/>
    <w:rsid w:val="00A57B23"/>
    <w:rsid w:val="00A81F1A"/>
    <w:rsid w:val="00A82022"/>
    <w:rsid w:val="00AA04D5"/>
    <w:rsid w:val="00AA1C4D"/>
    <w:rsid w:val="00AC0341"/>
    <w:rsid w:val="00AC070B"/>
    <w:rsid w:val="00AF7742"/>
    <w:rsid w:val="00B3766B"/>
    <w:rsid w:val="00B67AAD"/>
    <w:rsid w:val="00B859F6"/>
    <w:rsid w:val="00B87D29"/>
    <w:rsid w:val="00B95C66"/>
    <w:rsid w:val="00BB4F68"/>
    <w:rsid w:val="00BD6711"/>
    <w:rsid w:val="00BF0E26"/>
    <w:rsid w:val="00C21FAA"/>
    <w:rsid w:val="00C2291E"/>
    <w:rsid w:val="00C57FC3"/>
    <w:rsid w:val="00C67F3E"/>
    <w:rsid w:val="00C70AE5"/>
    <w:rsid w:val="00C71097"/>
    <w:rsid w:val="00C84FD4"/>
    <w:rsid w:val="00D33D2A"/>
    <w:rsid w:val="00D37BAC"/>
    <w:rsid w:val="00D86F3D"/>
    <w:rsid w:val="00D90008"/>
    <w:rsid w:val="00D933D1"/>
    <w:rsid w:val="00D97D16"/>
    <w:rsid w:val="00DE4713"/>
    <w:rsid w:val="00DF185F"/>
    <w:rsid w:val="00E403ED"/>
    <w:rsid w:val="00E5405E"/>
    <w:rsid w:val="00F40A20"/>
    <w:rsid w:val="00F60D0B"/>
    <w:rsid w:val="00F8101C"/>
    <w:rsid w:val="00F8677C"/>
    <w:rsid w:val="00FA394C"/>
    <w:rsid w:val="00FA4A96"/>
    <w:rsid w:val="00FA583A"/>
    <w:rsid w:val="00FE5FE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D79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1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5913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1353"/>
    <w:pPr>
      <w:spacing w:line="259" w:lineRule="auto"/>
      <w:outlineLvl w:val="9"/>
    </w:pPr>
    <w:rPr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9135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9135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91353"/>
    <w:pPr>
      <w:spacing w:after="100" w:line="259" w:lineRule="auto"/>
      <w:ind w:left="220"/>
    </w:pPr>
    <w:rPr>
      <w:rFonts w:cs="Times New Roman"/>
      <w:sz w:val="22"/>
      <w:szCs w:val="22"/>
      <w:lang w:val="fr-BE"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591353"/>
    <w:pPr>
      <w:spacing w:after="100" w:line="259" w:lineRule="auto"/>
      <w:ind w:left="440"/>
    </w:pPr>
    <w:rPr>
      <w:rFonts w:cs="Times New Roman"/>
      <w:sz w:val="22"/>
      <w:szCs w:val="2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D933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3D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B142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E0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CE072-8267-49D3-BEC2-0F3852F3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Amplificateur – nyssen simon – hel – 2017-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Amplificateur – nyssen simon – hel – 2017-</dc:title>
  <dc:subject/>
  <dc:creator/>
  <cp:keywords/>
  <dc:description/>
  <cp:lastModifiedBy/>
  <cp:revision>1</cp:revision>
  <dcterms:created xsi:type="dcterms:W3CDTF">2017-12-09T13:51:00Z</dcterms:created>
  <dcterms:modified xsi:type="dcterms:W3CDTF">2018-06-14T10:05:00Z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